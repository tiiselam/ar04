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6CEEB" w14:textId="7FBDBB9B" w:rsidR="003F076D" w:rsidRPr="00296121" w:rsidRDefault="00A953F8" w:rsidP="003F076D">
      <w:pPr>
        <w:rPr>
          <w:color w:val="000000"/>
          <w:sz w:val="24"/>
          <w:lang w:val="es-ES_tradnl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71552" behindDoc="0" locked="0" layoutInCell="1" allowOverlap="1" wp14:anchorId="7CB61008" wp14:editId="290E01B0">
            <wp:simplePos x="0" y="0"/>
            <wp:positionH relativeFrom="margin">
              <wp:align>left</wp:align>
            </wp:positionH>
            <wp:positionV relativeFrom="paragraph">
              <wp:posOffset>-254000</wp:posOffset>
            </wp:positionV>
            <wp:extent cx="1838325" cy="1543050"/>
            <wp:effectExtent l="0" t="0" r="9525" b="0"/>
            <wp:wrapNone/>
            <wp:docPr id="171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CC1FA" w14:textId="37EE3A58" w:rsidR="003F076D" w:rsidRDefault="003F076D" w:rsidP="003F076D">
      <w:pPr>
        <w:rPr>
          <w:color w:val="000000"/>
          <w:sz w:val="24"/>
          <w:lang w:val="es-ES_tradnl"/>
        </w:rPr>
      </w:pPr>
    </w:p>
    <w:p w14:paraId="613A3490" w14:textId="65EAE771" w:rsidR="003F076D" w:rsidRDefault="003F076D" w:rsidP="003F076D">
      <w:pPr>
        <w:rPr>
          <w:color w:val="000000"/>
          <w:sz w:val="24"/>
          <w:lang w:val="es-ES_tradnl"/>
        </w:rPr>
      </w:pPr>
    </w:p>
    <w:p w14:paraId="10FF609E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02A3AE2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F21AD64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2A05C57F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056A89D6" w14:textId="77777777" w:rsidR="00A953F8" w:rsidRDefault="00A953F8" w:rsidP="00A953F8">
      <w:pPr>
        <w:rPr>
          <w:color w:val="000000"/>
          <w:sz w:val="24"/>
          <w:lang w:val="es-ES_tradnl"/>
        </w:rPr>
      </w:pPr>
    </w:p>
    <w:p w14:paraId="63368CB0" w14:textId="1963961B" w:rsidR="00A953F8" w:rsidRDefault="00A953F8" w:rsidP="00A953F8">
      <w:pPr>
        <w:rPr>
          <w:color w:val="000000"/>
          <w:sz w:val="24"/>
          <w:lang w:val="es-ES_tradnl"/>
        </w:rPr>
      </w:pPr>
    </w:p>
    <w:p w14:paraId="1C824322" w14:textId="77777777" w:rsidR="00A953F8" w:rsidRDefault="00A953F8" w:rsidP="00A953F8">
      <w:pPr>
        <w:rPr>
          <w:color w:val="000000"/>
          <w:sz w:val="24"/>
          <w:lang w:val="es-ES_tradnl"/>
        </w:rPr>
      </w:pPr>
    </w:p>
    <w:p w14:paraId="3EC033C0" w14:textId="77777777" w:rsidR="00A953F8" w:rsidRDefault="00A953F8" w:rsidP="00A953F8">
      <w:pPr>
        <w:pStyle w:val="Ttulo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0E6724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DYNAMICS GP</w:t>
      </w:r>
    </w:p>
    <w:p w14:paraId="6E8E113B" w14:textId="166AE4B8" w:rsidR="00A953F8" w:rsidRPr="00377D2B" w:rsidRDefault="00A953F8" w:rsidP="00A953F8">
      <w:pPr>
        <w:pStyle w:val="Ttulo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begin"/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instrText xml:space="preserve"> TITLE </w:instrTex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separate"/>
      </w:r>
      <w:r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 xml:space="preserve">Arquitectura de la aplicación - </w:t>
      </w:r>
      <w:r w:rsidR="005952B4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"</w:t>
      </w:r>
      <w:r w:rsidR="003E450D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Reporte de Factura WINTERS</w:t>
      </w:r>
      <w:r w:rsidR="005952B4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"</w: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end"/>
      </w:r>
    </w:p>
    <w:p w14:paraId="5B380562" w14:textId="77777777" w:rsidR="00A953F8" w:rsidRDefault="00A953F8" w:rsidP="00A953F8">
      <w:pPr>
        <w:rPr>
          <w:rFonts w:cs="Arial"/>
          <w:sz w:val="28"/>
          <w:szCs w:val="28"/>
          <w:lang w:val="es-ES"/>
        </w:rPr>
      </w:pPr>
    </w:p>
    <w:p w14:paraId="0F3371AC" w14:textId="77777777" w:rsidR="00A953F8" w:rsidRPr="009132A2" w:rsidRDefault="00A953F8" w:rsidP="00A953F8">
      <w:pPr>
        <w:rPr>
          <w:rFonts w:cs="Arial"/>
          <w:sz w:val="28"/>
          <w:szCs w:val="28"/>
          <w:lang w:val="es-ES"/>
        </w:rPr>
      </w:pPr>
    </w:p>
    <w:p w14:paraId="439C8AA2" w14:textId="77777777" w:rsidR="00A953F8" w:rsidRPr="000E6724" w:rsidRDefault="00A953F8" w:rsidP="00A953F8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Preparado para</w:t>
      </w:r>
    </w:p>
    <w:p w14:paraId="677F36B3" w14:textId="72A923B6" w:rsidR="00A953F8" w:rsidRPr="00F22134" w:rsidRDefault="00A953F8" w:rsidP="00A953F8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>
        <w:rPr>
          <w:rFonts w:ascii="Calibri" w:eastAsia="SimSun" w:hAnsi="Calibri" w:cs="Arial"/>
          <w:b/>
          <w:sz w:val="28"/>
          <w:szCs w:val="28"/>
          <w:lang w:val="es-ES"/>
        </w:rPr>
        <w:t>-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166266AB" w14:textId="77777777" w:rsidR="00A953F8" w:rsidRPr="00315F41" w:rsidRDefault="00A953F8" w:rsidP="00A953F8">
      <w:pPr>
        <w:rPr>
          <w:rFonts w:cs="Arial"/>
          <w:b/>
          <w:lang w:val="es-ES"/>
        </w:rPr>
      </w:pPr>
    </w:p>
    <w:p w14:paraId="58096857" w14:textId="77777777" w:rsidR="00A953F8" w:rsidRPr="009351D2" w:rsidRDefault="00A953F8" w:rsidP="00A953F8">
      <w:pPr>
        <w:tabs>
          <w:tab w:val="left" w:pos="1800"/>
        </w:tabs>
        <w:rPr>
          <w:rFonts w:cs="Arial"/>
          <w:b/>
          <w:lang w:val="es-AR"/>
        </w:rPr>
      </w:pPr>
    </w:p>
    <w:p w14:paraId="7BF4B09C" w14:textId="77777777" w:rsidR="00A953F8" w:rsidRPr="000E6724" w:rsidRDefault="00A953F8" w:rsidP="00A953F8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Proyecto</w:t>
      </w:r>
    </w:p>
    <w:p w14:paraId="75285D29" w14:textId="11F2E693" w:rsidR="00A953F8" w:rsidRPr="00F22134" w:rsidRDefault="005952B4" w:rsidP="00A953F8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“</w:t>
      </w:r>
      <w:r w:rsidR="003E450D">
        <w:rPr>
          <w:rFonts w:ascii="Calibri" w:eastAsia="SimSun" w:hAnsi="Calibri" w:cs="Arial"/>
          <w:b/>
          <w:sz w:val="28"/>
          <w:szCs w:val="28"/>
          <w:lang w:val="es-ES"/>
        </w:rPr>
        <w:t>WINTERS</w:t>
      </w:r>
      <w:r>
        <w:rPr>
          <w:rFonts w:ascii="Calibri" w:eastAsia="SimSun" w:hAnsi="Calibri" w:cs="Arial"/>
          <w:b/>
          <w:sz w:val="28"/>
          <w:szCs w:val="28"/>
          <w:lang w:val="es-ES"/>
        </w:rPr>
        <w:t>”</w:t>
      </w:r>
    </w:p>
    <w:p w14:paraId="288ADDEA" w14:textId="77777777" w:rsidR="00A953F8" w:rsidRDefault="00A953F8" w:rsidP="00A953F8">
      <w:pPr>
        <w:tabs>
          <w:tab w:val="left" w:pos="1800"/>
        </w:tabs>
        <w:rPr>
          <w:rFonts w:cs="Arial"/>
          <w:b/>
          <w:lang w:val="es-AR"/>
        </w:rPr>
      </w:pPr>
    </w:p>
    <w:p w14:paraId="727022C3" w14:textId="77777777" w:rsidR="00A953F8" w:rsidRPr="009351D2" w:rsidRDefault="00A953F8" w:rsidP="00A953F8">
      <w:pPr>
        <w:tabs>
          <w:tab w:val="left" w:pos="1800"/>
        </w:tabs>
        <w:rPr>
          <w:rFonts w:cs="Arial"/>
          <w:b/>
          <w:lang w:val="es-AR"/>
        </w:rPr>
      </w:pPr>
    </w:p>
    <w:p w14:paraId="52F27AFD" w14:textId="77777777" w:rsidR="00A953F8" w:rsidRPr="000E6724" w:rsidRDefault="00A953F8" w:rsidP="00A953F8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 xml:space="preserve">Realizado por </w:t>
      </w:r>
    </w:p>
    <w:p w14:paraId="3B652855" w14:textId="23F4A93C" w:rsidR="00A953F8" w:rsidRPr="003E450D" w:rsidRDefault="003E450D" w:rsidP="00A953F8">
      <w:pPr>
        <w:rPr>
          <w:rFonts w:ascii="Calibri" w:eastAsia="SimSun" w:hAnsi="Calibri" w:cs="Arial"/>
          <w:b/>
          <w:sz w:val="28"/>
          <w:szCs w:val="28"/>
          <w:lang w:val="es-AR"/>
        </w:rPr>
      </w:pPr>
      <w:r>
        <w:rPr>
          <w:rFonts w:ascii="Calibri" w:eastAsia="SimSun" w:hAnsi="Calibri" w:cs="Arial"/>
          <w:b/>
          <w:sz w:val="28"/>
          <w:szCs w:val="28"/>
          <w:lang w:val="es-BO"/>
        </w:rPr>
        <w:t xml:space="preserve">Matías </w:t>
      </w:r>
      <w:proofErr w:type="spellStart"/>
      <w:r>
        <w:rPr>
          <w:rFonts w:ascii="Calibri" w:eastAsia="SimSun" w:hAnsi="Calibri" w:cs="Arial"/>
          <w:b/>
          <w:sz w:val="28"/>
          <w:szCs w:val="28"/>
          <w:lang w:val="es-BO"/>
        </w:rPr>
        <w:t>Salmoiraghi</w:t>
      </w:r>
      <w:proofErr w:type="spellEnd"/>
    </w:p>
    <w:p w14:paraId="32C9185A" w14:textId="77777777" w:rsidR="00A953F8" w:rsidRDefault="00A953F8" w:rsidP="00A953F8">
      <w:pPr>
        <w:rPr>
          <w:color w:val="000000"/>
          <w:sz w:val="24"/>
          <w:lang w:val="es-ES_tradnl"/>
        </w:rPr>
      </w:pPr>
    </w:p>
    <w:p w14:paraId="29C3C7A0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6CE1692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B44C9E3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901E40D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896B7B7" w14:textId="77777777" w:rsidR="003F076D" w:rsidRPr="00296121" w:rsidRDefault="003F076D" w:rsidP="003F076D">
      <w:pPr>
        <w:rPr>
          <w:color w:val="000000"/>
          <w:sz w:val="24"/>
          <w:lang w:val="es-ES_tradnl"/>
        </w:rPr>
      </w:pPr>
    </w:p>
    <w:p w14:paraId="0912BE07" w14:textId="77777777" w:rsidR="003F076D" w:rsidRPr="00296121" w:rsidRDefault="003F076D" w:rsidP="003F076D">
      <w:pPr>
        <w:rPr>
          <w:color w:val="000000"/>
          <w:sz w:val="24"/>
          <w:lang w:val="es-ES_tradnl"/>
        </w:rPr>
      </w:pPr>
    </w:p>
    <w:p w14:paraId="2F10BE27" w14:textId="77777777" w:rsidR="003F076D" w:rsidRPr="003F076D" w:rsidRDefault="003F076D" w:rsidP="003F076D">
      <w:pPr>
        <w:tabs>
          <w:tab w:val="left" w:pos="1800"/>
        </w:tabs>
        <w:rPr>
          <w:b/>
          <w:szCs w:val="24"/>
          <w:lang w:val="es-AR"/>
        </w:rPr>
      </w:pPr>
    </w:p>
    <w:p w14:paraId="74071C68" w14:textId="77777777" w:rsidR="003F076D" w:rsidRPr="003F076D" w:rsidRDefault="003F076D" w:rsidP="003F076D">
      <w:pPr>
        <w:tabs>
          <w:tab w:val="left" w:pos="5670"/>
        </w:tabs>
        <w:rPr>
          <w:szCs w:val="24"/>
          <w:lang w:val="es-AR"/>
        </w:rPr>
      </w:pPr>
    </w:p>
    <w:p w14:paraId="4FD9A609" w14:textId="77777777" w:rsidR="003F076D" w:rsidRPr="003F076D" w:rsidRDefault="003F076D">
      <w:pPr>
        <w:pStyle w:val="Ttulo"/>
        <w:jc w:val="right"/>
        <w:rPr>
          <w:sz w:val="24"/>
          <w:szCs w:val="24"/>
          <w:lang w:val="es-AR"/>
        </w:rPr>
      </w:pPr>
    </w:p>
    <w:p w14:paraId="6BC3829B" w14:textId="77777777" w:rsidR="00EB0BC6" w:rsidRPr="00E50859" w:rsidRDefault="00EB0BC6">
      <w:pPr>
        <w:pStyle w:val="InfoBlue"/>
        <w:rPr>
          <w:lang w:val="es-MX"/>
        </w:rPr>
      </w:pPr>
    </w:p>
    <w:p w14:paraId="46765E42" w14:textId="77777777" w:rsidR="00EB0BC6" w:rsidRPr="00E50859" w:rsidRDefault="00EB0BC6">
      <w:pPr>
        <w:pStyle w:val="InfoBlue"/>
        <w:rPr>
          <w:lang w:val="es-MX"/>
        </w:rPr>
      </w:pPr>
      <w:r w:rsidRPr="00E50859">
        <w:rPr>
          <w:lang w:val="es-MX"/>
        </w:rPr>
        <w:t xml:space="preserve"> </w:t>
      </w:r>
    </w:p>
    <w:p w14:paraId="460ADDD2" w14:textId="77777777" w:rsidR="00EB0BC6" w:rsidRPr="00E50859" w:rsidRDefault="00EB0BC6">
      <w:pPr>
        <w:pStyle w:val="Ttulo"/>
        <w:rPr>
          <w:sz w:val="28"/>
          <w:lang w:val="es-MX"/>
        </w:rPr>
      </w:pPr>
    </w:p>
    <w:p w14:paraId="29ECA4F2" w14:textId="77777777" w:rsidR="00EB0BC6" w:rsidRPr="00E50859" w:rsidRDefault="00EB0BC6">
      <w:pPr>
        <w:rPr>
          <w:lang w:val="es-MX"/>
        </w:rPr>
        <w:sectPr w:rsidR="00EB0BC6" w:rsidRPr="00E50859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80A1B7" w14:textId="549BA46F" w:rsidR="00EB0BC6" w:rsidRPr="00CB0E42" w:rsidRDefault="00A953F8" w:rsidP="00A953F8">
      <w:pPr>
        <w:pStyle w:val="Ttul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Registro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Cambios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1276"/>
        <w:gridCol w:w="4798"/>
        <w:gridCol w:w="2304"/>
      </w:tblGrid>
      <w:tr w:rsidR="00EB0BC6" w14:paraId="61BC52C6" w14:textId="77777777" w:rsidTr="00437094">
        <w:tc>
          <w:tcPr>
            <w:tcW w:w="1126" w:type="dxa"/>
          </w:tcPr>
          <w:p w14:paraId="3FC8E676" w14:textId="77777777" w:rsidR="00EB0BC6" w:rsidRDefault="00FA73E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276" w:type="dxa"/>
          </w:tcPr>
          <w:p w14:paraId="193E15CF" w14:textId="77777777" w:rsidR="00EB0BC6" w:rsidRDefault="00FA73E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Versió</w:t>
            </w:r>
            <w:r w:rsidR="00EB0BC6">
              <w:rPr>
                <w:b/>
              </w:rPr>
              <w:t>n</w:t>
            </w:r>
            <w:proofErr w:type="spellEnd"/>
          </w:p>
        </w:tc>
        <w:tc>
          <w:tcPr>
            <w:tcW w:w="4798" w:type="dxa"/>
          </w:tcPr>
          <w:p w14:paraId="7DD770F9" w14:textId="77777777" w:rsidR="00EB0BC6" w:rsidRDefault="00FA73E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2304" w:type="dxa"/>
          </w:tcPr>
          <w:p w14:paraId="4D160B4C" w14:textId="77777777" w:rsidR="00EB0BC6" w:rsidRDefault="00FA73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B0BC6" w14:paraId="25384197" w14:textId="77777777" w:rsidTr="00437094">
        <w:tc>
          <w:tcPr>
            <w:tcW w:w="1126" w:type="dxa"/>
          </w:tcPr>
          <w:p w14:paraId="10C072EA" w14:textId="663A1DB0" w:rsidR="00EB0BC6" w:rsidRDefault="00E50859">
            <w:pPr>
              <w:pStyle w:val="Tabletext"/>
            </w:pPr>
            <w:r>
              <w:t>6/1/20</w:t>
            </w:r>
          </w:p>
        </w:tc>
        <w:tc>
          <w:tcPr>
            <w:tcW w:w="1276" w:type="dxa"/>
          </w:tcPr>
          <w:p w14:paraId="42052D96" w14:textId="77777777" w:rsidR="00EB0BC6" w:rsidRDefault="00EB0BC6">
            <w:pPr>
              <w:pStyle w:val="Tabletext"/>
            </w:pPr>
            <w:r>
              <w:t>&lt;</w:t>
            </w:r>
            <w:r w:rsidR="008034E4">
              <w:t>1.0</w:t>
            </w:r>
            <w:r>
              <w:t>&gt;</w:t>
            </w:r>
          </w:p>
        </w:tc>
        <w:tc>
          <w:tcPr>
            <w:tcW w:w="4798" w:type="dxa"/>
          </w:tcPr>
          <w:p w14:paraId="5BB29E45" w14:textId="77777777" w:rsidR="00EB0BC6" w:rsidRDefault="008034E4">
            <w:pPr>
              <w:pStyle w:val="Tabletext"/>
            </w:pPr>
            <w:proofErr w:type="spellStart"/>
            <w:r>
              <w:t>Creación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</w:tcPr>
          <w:p w14:paraId="6E6EA18B" w14:textId="39639C08" w:rsidR="00EB0BC6" w:rsidRDefault="003E450D">
            <w:pPr>
              <w:pStyle w:val="Tabletext"/>
            </w:pPr>
            <w:r>
              <w:t xml:space="preserve">Matias </w:t>
            </w:r>
            <w:proofErr w:type="spellStart"/>
            <w:r>
              <w:t>Salmoiraghi</w:t>
            </w:r>
            <w:proofErr w:type="spellEnd"/>
          </w:p>
        </w:tc>
      </w:tr>
      <w:tr w:rsidR="00EB0BC6" w14:paraId="37D68E7D" w14:textId="77777777" w:rsidTr="00437094">
        <w:tc>
          <w:tcPr>
            <w:tcW w:w="1126" w:type="dxa"/>
          </w:tcPr>
          <w:p w14:paraId="7A390D80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79C7EAEC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058C50A8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72FEE650" w14:textId="77777777" w:rsidR="00EB0BC6" w:rsidRDefault="00EB0BC6">
            <w:pPr>
              <w:pStyle w:val="Tabletext"/>
            </w:pPr>
          </w:p>
        </w:tc>
      </w:tr>
      <w:tr w:rsidR="00EB0BC6" w14:paraId="3FE7BEAC" w14:textId="77777777" w:rsidTr="00437094">
        <w:tc>
          <w:tcPr>
            <w:tcW w:w="1126" w:type="dxa"/>
          </w:tcPr>
          <w:p w14:paraId="3D251BF7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53AEA24E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6D95606D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16A12A7D" w14:textId="77777777" w:rsidR="00EB0BC6" w:rsidRDefault="00EB0BC6">
            <w:pPr>
              <w:pStyle w:val="Tabletext"/>
            </w:pPr>
          </w:p>
        </w:tc>
      </w:tr>
      <w:tr w:rsidR="00EB0BC6" w14:paraId="138B81F2" w14:textId="77777777" w:rsidTr="00437094">
        <w:tc>
          <w:tcPr>
            <w:tcW w:w="1126" w:type="dxa"/>
          </w:tcPr>
          <w:p w14:paraId="388AAE57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3B4F21FD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65D7AD57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1E21D8EB" w14:textId="77777777" w:rsidR="00EB0BC6" w:rsidRDefault="00EB0BC6">
            <w:pPr>
              <w:pStyle w:val="Tabletext"/>
            </w:pPr>
          </w:p>
        </w:tc>
      </w:tr>
    </w:tbl>
    <w:p w14:paraId="6A04DAD5" w14:textId="40A8FB42" w:rsidR="00EB0BC6" w:rsidRDefault="00EB0BC6"/>
    <w:p w14:paraId="574C06E0" w14:textId="1F7E4852" w:rsidR="00EB0BC6" w:rsidRPr="00C90E4E" w:rsidRDefault="00FA73E8">
      <w:pPr>
        <w:pStyle w:val="Ttulo"/>
        <w:rPr>
          <w:sz w:val="28"/>
          <w:szCs w:val="28"/>
          <w:lang w:val="es-AR"/>
        </w:rPr>
      </w:pPr>
      <w:r w:rsidRPr="00C90E4E">
        <w:rPr>
          <w:sz w:val="28"/>
          <w:szCs w:val="28"/>
          <w:lang w:val="es-AR"/>
        </w:rPr>
        <w:t>Tabla de Contenidos</w:t>
      </w:r>
    </w:p>
    <w:p w14:paraId="44DA5586" w14:textId="14AE59FD" w:rsidR="001569E2" w:rsidRDefault="00EB0BC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8034E4">
        <w:rPr>
          <w:lang w:val="es-AR"/>
        </w:rPr>
        <w:instrText xml:space="preserve"> TOC \o "1-3" </w:instrText>
      </w:r>
      <w:r>
        <w:fldChar w:fldCharType="separate"/>
      </w:r>
      <w:r w:rsidR="001569E2" w:rsidRPr="00EC68E3">
        <w:rPr>
          <w:noProof/>
          <w:lang w:val="es-AR"/>
        </w:rPr>
        <w:t>1.</w:t>
      </w:r>
      <w:r w:rsidR="001569E2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1569E2">
        <w:rPr>
          <w:noProof/>
        </w:rPr>
        <w:t>Alcances</w:t>
      </w:r>
      <w:r w:rsidR="001569E2">
        <w:rPr>
          <w:noProof/>
        </w:rPr>
        <w:tab/>
      </w:r>
      <w:r w:rsidR="001569E2">
        <w:rPr>
          <w:noProof/>
        </w:rPr>
        <w:fldChar w:fldCharType="begin"/>
      </w:r>
      <w:r w:rsidR="001569E2">
        <w:rPr>
          <w:noProof/>
        </w:rPr>
        <w:instrText xml:space="preserve"> PAGEREF _Toc29285800 \h </w:instrText>
      </w:r>
      <w:r w:rsidR="001569E2">
        <w:rPr>
          <w:noProof/>
        </w:rPr>
      </w:r>
      <w:r w:rsidR="001569E2">
        <w:rPr>
          <w:noProof/>
        </w:rPr>
        <w:fldChar w:fldCharType="separate"/>
      </w:r>
      <w:r w:rsidR="001569E2">
        <w:rPr>
          <w:noProof/>
        </w:rPr>
        <w:t>3</w:t>
      </w:r>
      <w:r w:rsidR="001569E2">
        <w:rPr>
          <w:noProof/>
        </w:rPr>
        <w:fldChar w:fldCharType="end"/>
      </w:r>
    </w:p>
    <w:p w14:paraId="070FC209" w14:textId="09D1E7F4" w:rsidR="001569E2" w:rsidRDefault="001569E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Modelo Lógico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_Toc29285801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938A45" w14:textId="09635A1D" w:rsidR="001569E2" w:rsidRDefault="001569E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_Toc29285802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2C38FA" w14:textId="4C769289" w:rsidR="001569E2" w:rsidRDefault="001569E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EC68E3">
        <w:rPr>
          <w:noProof/>
          <w:lang w:val="es-AR"/>
        </w:rPr>
        <w:t>Tablas y/o 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_Toc29285803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92CCB4" w14:textId="1A8AB005" w:rsidR="001569E2" w:rsidRDefault="001569E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EC68E3">
        <w:rPr>
          <w:noProof/>
          <w:lang w:val="es-MX"/>
        </w:rPr>
        <w:t xml:space="preserve">Tablas modificadas </w:t>
      </w:r>
      <w:r w:rsidR="00001E27">
        <w:rPr>
          <w:noProof/>
          <w:lang w:val="es-MX"/>
        </w:rPr>
        <w:t>..</w:t>
      </w:r>
      <w:r w:rsidRPr="001569E2">
        <w:rPr>
          <w:noProof/>
          <w:lang w:val="es-MX"/>
        </w:rPr>
        <w:tab/>
      </w:r>
      <w:r>
        <w:rPr>
          <w:noProof/>
        </w:rPr>
        <w:fldChar w:fldCharType="begin"/>
      </w:r>
      <w:r w:rsidRPr="001569E2">
        <w:rPr>
          <w:noProof/>
          <w:lang w:val="es-MX"/>
        </w:rPr>
        <w:instrText xml:space="preserve"> PAGEREF _Toc29285804 \h </w:instrText>
      </w:r>
      <w:r>
        <w:rPr>
          <w:noProof/>
        </w:rPr>
      </w:r>
      <w:r>
        <w:rPr>
          <w:noProof/>
        </w:rPr>
        <w:fldChar w:fldCharType="separate"/>
      </w:r>
      <w:r w:rsidRPr="001569E2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42C3E5F0" w14:textId="33CD1FE9" w:rsidR="001569E2" w:rsidRDefault="001569E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EC68E3">
        <w:rPr>
          <w:noProof/>
          <w:lang w:val="es-MX"/>
        </w:rPr>
        <w:t xml:space="preserve">Campos modificados </w:t>
      </w:r>
      <w:r w:rsidR="00001E27">
        <w:rPr>
          <w:noProof/>
          <w:lang w:val="es-MX"/>
        </w:rPr>
        <w:t>..</w:t>
      </w:r>
      <w:r w:rsidRPr="001569E2">
        <w:rPr>
          <w:noProof/>
          <w:lang w:val="es-MX"/>
        </w:rPr>
        <w:tab/>
      </w:r>
      <w:r w:rsidR="00001E27">
        <w:rPr>
          <w:noProof/>
        </w:rPr>
        <w:t>3</w:t>
      </w:r>
    </w:p>
    <w:p w14:paraId="70590C24" w14:textId="7931824B" w:rsidR="001569E2" w:rsidRDefault="001569E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569E2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569E2">
        <w:rPr>
          <w:noProof/>
          <w:lang w:val="es-MX"/>
        </w:rPr>
        <w:t>Vistas</w:t>
      </w:r>
      <w:r w:rsidRPr="001569E2">
        <w:rPr>
          <w:noProof/>
          <w:lang w:val="es-MX"/>
        </w:rPr>
        <w:tab/>
      </w:r>
      <w:r w:rsidR="00001E27">
        <w:rPr>
          <w:noProof/>
        </w:rPr>
        <w:t>3</w:t>
      </w:r>
    </w:p>
    <w:p w14:paraId="2333A6C2" w14:textId="3EB689D1" w:rsidR="001569E2" w:rsidRDefault="001569E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EC68E3">
        <w:rPr>
          <w:noProof/>
          <w:lang w:val="es-AR"/>
        </w:rPr>
        <w:t>Funciones y Procedimientos Almacenados</w:t>
      </w:r>
      <w:r w:rsidRPr="001569E2">
        <w:rPr>
          <w:noProof/>
          <w:lang w:val="es-MX"/>
        </w:rPr>
        <w:tab/>
      </w:r>
      <w:r w:rsidR="00001E27">
        <w:rPr>
          <w:noProof/>
        </w:rPr>
        <w:t>3</w:t>
      </w:r>
    </w:p>
    <w:p w14:paraId="0F9126B0" w14:textId="032C85CD" w:rsidR="001569E2" w:rsidRDefault="001569E2">
      <w:pPr>
        <w:pStyle w:val="TDC2"/>
        <w:tabs>
          <w:tab w:val="left" w:pos="1000"/>
        </w:tabs>
        <w:rPr>
          <w:noProof/>
        </w:rPr>
      </w:pPr>
      <w:r w:rsidRPr="00EC68E3">
        <w:rPr>
          <w:noProof/>
          <w:lang w:val="es-A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EC68E3">
        <w:rPr>
          <w:noProof/>
          <w:lang w:val="es-AR"/>
        </w:rPr>
        <w:t>Ventanas</w:t>
      </w:r>
      <w:r w:rsidRPr="001569E2">
        <w:rPr>
          <w:noProof/>
          <w:lang w:val="es-MX"/>
        </w:rPr>
        <w:tab/>
      </w:r>
      <w:r w:rsidR="00001E27">
        <w:rPr>
          <w:noProof/>
        </w:rPr>
        <w:t>3</w:t>
      </w:r>
    </w:p>
    <w:p w14:paraId="5E15AA37" w14:textId="389C2BA4" w:rsidR="00001E27" w:rsidRPr="00001E27" w:rsidRDefault="00001E27" w:rsidP="00001E27">
      <w:pPr>
        <w:ind w:left="432"/>
        <w:rPr>
          <w:rFonts w:eastAsiaTheme="minorEastAsia"/>
        </w:rPr>
      </w:pPr>
      <w:r>
        <w:rPr>
          <w:rFonts w:eastAsiaTheme="minorEastAsia"/>
        </w:rPr>
        <w:t>3.5</w:t>
      </w:r>
      <w:r>
        <w:rPr>
          <w:rFonts w:eastAsiaTheme="minorEastAsia"/>
        </w:rPr>
        <w:tab/>
        <w:t xml:space="preserve">     </w:t>
      </w:r>
      <w:proofErr w:type="spellStart"/>
      <w:r>
        <w:rPr>
          <w:rFonts w:eastAsiaTheme="minorEastAsia"/>
        </w:rPr>
        <w:t>Reportes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3</w:t>
      </w:r>
    </w:p>
    <w:p w14:paraId="06A0F9E2" w14:textId="163B920F" w:rsidR="00EB0BC6" w:rsidRPr="007B2BC0" w:rsidRDefault="00EB0BC6">
      <w:pPr>
        <w:pStyle w:val="Ttulo"/>
        <w:rPr>
          <w:sz w:val="28"/>
          <w:szCs w:val="28"/>
          <w:lang w:val="es-AR"/>
        </w:rPr>
      </w:pPr>
      <w:r>
        <w:fldChar w:fldCharType="end"/>
      </w:r>
      <w:bookmarkStart w:id="0" w:name="_GoBack"/>
      <w:bookmarkEnd w:id="0"/>
      <w:r w:rsidRPr="008034E4">
        <w:rPr>
          <w:lang w:val="es-AR"/>
        </w:rPr>
        <w:br w:type="page"/>
      </w:r>
      <w:r w:rsidRPr="00C90E4E">
        <w:rPr>
          <w:sz w:val="28"/>
          <w:szCs w:val="28"/>
        </w:rPr>
        <w:lastRenderedPageBreak/>
        <w:fldChar w:fldCharType="begin"/>
      </w:r>
      <w:r w:rsidRPr="007B2BC0">
        <w:rPr>
          <w:sz w:val="28"/>
          <w:szCs w:val="28"/>
          <w:lang w:val="es-AR"/>
        </w:rPr>
        <w:instrText xml:space="preserve"> TITLE  \* MERGEFORMAT </w:instrText>
      </w:r>
      <w:r w:rsidRPr="00C90E4E">
        <w:rPr>
          <w:sz w:val="28"/>
          <w:szCs w:val="28"/>
        </w:rPr>
        <w:fldChar w:fldCharType="separate"/>
      </w:r>
      <w:r w:rsidR="00437094">
        <w:rPr>
          <w:sz w:val="28"/>
          <w:szCs w:val="28"/>
          <w:lang w:val="es-AR"/>
        </w:rPr>
        <w:t>Modificaciones a la Arquitectura de la aplicación</w:t>
      </w:r>
      <w:r w:rsidRPr="00C90E4E">
        <w:rPr>
          <w:sz w:val="28"/>
          <w:szCs w:val="28"/>
        </w:rPr>
        <w:fldChar w:fldCharType="end"/>
      </w:r>
      <w:r w:rsidRPr="007B2BC0">
        <w:rPr>
          <w:sz w:val="28"/>
          <w:szCs w:val="28"/>
          <w:lang w:val="es-AR"/>
        </w:rPr>
        <w:t xml:space="preserve"> </w:t>
      </w:r>
    </w:p>
    <w:p w14:paraId="689F1124" w14:textId="39AED63D" w:rsidR="00EB0BC6" w:rsidRDefault="00E50859">
      <w:pPr>
        <w:pStyle w:val="Ttulo1"/>
      </w:pPr>
      <w:bookmarkStart w:id="1" w:name="_Toc29285800"/>
      <w:proofErr w:type="spellStart"/>
      <w:r>
        <w:t>Alcances</w:t>
      </w:r>
      <w:bookmarkEnd w:id="1"/>
      <w:proofErr w:type="spellEnd"/>
    </w:p>
    <w:p w14:paraId="41AEEED6" w14:textId="1B9762BD" w:rsidR="00E50859" w:rsidRPr="00E50859" w:rsidRDefault="00E50859" w:rsidP="00CF49F7">
      <w:pPr>
        <w:rPr>
          <w:color w:val="000000" w:themeColor="text1"/>
          <w:lang w:val="es-AR"/>
        </w:rPr>
      </w:pPr>
      <w:bookmarkStart w:id="2" w:name="_Toc456598588"/>
      <w:r w:rsidRPr="00E50859">
        <w:rPr>
          <w:color w:val="000000" w:themeColor="text1"/>
          <w:lang w:val="es-AR"/>
        </w:rPr>
        <w:t>A continuación</w:t>
      </w:r>
      <w:r>
        <w:rPr>
          <w:color w:val="000000" w:themeColor="text1"/>
          <w:lang w:val="es-AR"/>
        </w:rPr>
        <w:t>,</w:t>
      </w:r>
      <w:r w:rsidRPr="00E50859">
        <w:rPr>
          <w:color w:val="000000" w:themeColor="text1"/>
          <w:lang w:val="es-AR"/>
        </w:rPr>
        <w:t xml:space="preserve"> va una descripción de </w:t>
      </w:r>
      <w:r>
        <w:rPr>
          <w:color w:val="000000" w:themeColor="text1"/>
          <w:lang w:val="es-AR"/>
        </w:rPr>
        <w:t xml:space="preserve">la funcionalidad requerida </w:t>
      </w:r>
      <w:r w:rsidR="005952B4">
        <w:rPr>
          <w:color w:val="000000" w:themeColor="text1"/>
          <w:lang w:val="es-AR"/>
        </w:rPr>
        <w:t>…</w:t>
      </w:r>
    </w:p>
    <w:p w14:paraId="5582DE87" w14:textId="3ED01688" w:rsidR="00E50859" w:rsidRDefault="00E50859" w:rsidP="00CF49F7">
      <w:pPr>
        <w:rPr>
          <w:lang w:val="es-AR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5"/>
        <w:gridCol w:w="1501"/>
        <w:gridCol w:w="1468"/>
        <w:gridCol w:w="5954"/>
      </w:tblGrid>
      <w:tr w:rsidR="00631881" w14:paraId="29B5515E" w14:textId="77777777" w:rsidTr="00631881">
        <w:tc>
          <w:tcPr>
            <w:tcW w:w="995" w:type="dxa"/>
          </w:tcPr>
          <w:p w14:paraId="108757B1" w14:textId="2ED29085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Fecha</w:t>
            </w:r>
          </w:p>
        </w:tc>
        <w:tc>
          <w:tcPr>
            <w:tcW w:w="1501" w:type="dxa"/>
          </w:tcPr>
          <w:p w14:paraId="333BE87C" w14:textId="3780E987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Responsable</w:t>
            </w:r>
          </w:p>
        </w:tc>
        <w:tc>
          <w:tcPr>
            <w:tcW w:w="1468" w:type="dxa"/>
          </w:tcPr>
          <w:p w14:paraId="6AEA4196" w14:textId="4C330741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Tema</w:t>
            </w:r>
          </w:p>
        </w:tc>
        <w:tc>
          <w:tcPr>
            <w:tcW w:w="5954" w:type="dxa"/>
          </w:tcPr>
          <w:p w14:paraId="1C52A5F4" w14:textId="7093A33D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Descripción</w:t>
            </w:r>
          </w:p>
        </w:tc>
      </w:tr>
      <w:tr w:rsidR="00631881" w:rsidRPr="001569E2" w14:paraId="0EAFBD72" w14:textId="77777777" w:rsidTr="00631881">
        <w:tc>
          <w:tcPr>
            <w:tcW w:w="995" w:type="dxa"/>
          </w:tcPr>
          <w:p w14:paraId="641F9160" w14:textId="452D2683" w:rsidR="00631881" w:rsidRDefault="003E450D" w:rsidP="00CF49F7">
            <w:pPr>
              <w:rPr>
                <w:lang w:val="es-AR"/>
              </w:rPr>
            </w:pPr>
            <w:r>
              <w:rPr>
                <w:lang w:val="es-AR"/>
              </w:rPr>
              <w:t>30/</w:t>
            </w:r>
            <w:r w:rsidR="00631881">
              <w:rPr>
                <w:lang w:val="es-AR"/>
              </w:rPr>
              <w:t>1/20</w:t>
            </w:r>
          </w:p>
        </w:tc>
        <w:tc>
          <w:tcPr>
            <w:tcW w:w="1501" w:type="dxa"/>
          </w:tcPr>
          <w:p w14:paraId="2A18FC4C" w14:textId="0FE0A4A1" w:rsidR="00631881" w:rsidRDefault="003E450D" w:rsidP="00CF49F7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Matias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SAlmoiraghi</w:t>
            </w:r>
            <w:proofErr w:type="spellEnd"/>
          </w:p>
        </w:tc>
        <w:tc>
          <w:tcPr>
            <w:tcW w:w="1468" w:type="dxa"/>
          </w:tcPr>
          <w:p w14:paraId="0FFCA3C9" w14:textId="58ACA78F" w:rsidR="00631881" w:rsidRDefault="003E450D" w:rsidP="00CF49F7">
            <w:pPr>
              <w:rPr>
                <w:lang w:val="es-AR"/>
              </w:rPr>
            </w:pPr>
            <w:r>
              <w:rPr>
                <w:lang w:val="es-AR"/>
              </w:rPr>
              <w:t>REPORTE FACTURA</w:t>
            </w:r>
          </w:p>
        </w:tc>
        <w:tc>
          <w:tcPr>
            <w:tcW w:w="5954" w:type="dxa"/>
          </w:tcPr>
          <w:p w14:paraId="1B93C315" w14:textId="10BD0620" w:rsidR="00631881" w:rsidRDefault="003E450D" w:rsidP="00CF49F7">
            <w:pPr>
              <w:rPr>
                <w:lang w:val="es-AR"/>
              </w:rPr>
            </w:pPr>
            <w:r>
              <w:rPr>
                <w:lang w:val="es-AR"/>
              </w:rPr>
              <w:t xml:space="preserve">Se requiere incorporar un campo nuevo en el reporte de Factura para la percepción de IIBB de la provincia de </w:t>
            </w:r>
            <w:proofErr w:type="spellStart"/>
            <w:r>
              <w:rPr>
                <w:lang w:val="es-AR"/>
              </w:rPr>
              <w:t>Tucuman</w:t>
            </w:r>
            <w:proofErr w:type="spellEnd"/>
          </w:p>
        </w:tc>
      </w:tr>
      <w:tr w:rsidR="00631881" w:rsidRPr="001569E2" w14:paraId="0253B16D" w14:textId="77777777" w:rsidTr="00631881">
        <w:tc>
          <w:tcPr>
            <w:tcW w:w="995" w:type="dxa"/>
          </w:tcPr>
          <w:p w14:paraId="07037677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1501" w:type="dxa"/>
          </w:tcPr>
          <w:p w14:paraId="2AE4619D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1468" w:type="dxa"/>
          </w:tcPr>
          <w:p w14:paraId="05676979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5954" w:type="dxa"/>
          </w:tcPr>
          <w:p w14:paraId="16818839" w14:textId="6A2415DB" w:rsidR="00631881" w:rsidRDefault="00631881" w:rsidP="00CF49F7">
            <w:pPr>
              <w:rPr>
                <w:lang w:val="es-AR"/>
              </w:rPr>
            </w:pPr>
          </w:p>
        </w:tc>
      </w:tr>
    </w:tbl>
    <w:p w14:paraId="4FFD3ABE" w14:textId="77777777" w:rsidR="00E50859" w:rsidRDefault="00E50859" w:rsidP="00CF49F7">
      <w:pPr>
        <w:rPr>
          <w:lang w:val="es-AR"/>
        </w:rPr>
      </w:pPr>
    </w:p>
    <w:p w14:paraId="4B702915" w14:textId="77777777" w:rsidR="008F473C" w:rsidRDefault="008F473C">
      <w:pPr>
        <w:pStyle w:val="Ttulo1"/>
      </w:pPr>
      <w:bookmarkStart w:id="3" w:name="_Toc29285801"/>
      <w:bookmarkEnd w:id="2"/>
      <w:proofErr w:type="spellStart"/>
      <w:r>
        <w:t>Modelo</w:t>
      </w:r>
      <w:proofErr w:type="spellEnd"/>
      <w:r>
        <w:t xml:space="preserve"> </w:t>
      </w:r>
      <w:commentRangeStart w:id="4"/>
      <w:proofErr w:type="spellStart"/>
      <w:r>
        <w:t>Lógico</w:t>
      </w:r>
      <w:commentRangeEnd w:id="4"/>
      <w:proofErr w:type="spellEnd"/>
      <w:r w:rsidR="001E37FE">
        <w:rPr>
          <w:rStyle w:val="Refdecomentario"/>
          <w:b w:val="0"/>
        </w:rPr>
        <w:commentReference w:id="4"/>
      </w:r>
      <w:bookmarkEnd w:id="3"/>
    </w:p>
    <w:p w14:paraId="17FBC146" w14:textId="5EB06065" w:rsidR="00E50859" w:rsidRDefault="00E50859" w:rsidP="00657034">
      <w:pPr>
        <w:rPr>
          <w:lang w:val="es-AR"/>
        </w:rPr>
      </w:pPr>
    </w:p>
    <w:p w14:paraId="2C4B2C5F" w14:textId="5494DF25" w:rsidR="007B2BC0" w:rsidRPr="001E37FE" w:rsidRDefault="003E450D" w:rsidP="001E37FE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Se incorpora el campo nuevo en la vista correspondiente</w:t>
      </w:r>
      <w:r w:rsidR="001E37FE" w:rsidRPr="001E37FE">
        <w:rPr>
          <w:lang w:val="es-AR"/>
        </w:rPr>
        <w:t>.</w:t>
      </w:r>
    </w:p>
    <w:p w14:paraId="1725BCCC" w14:textId="1B09767F" w:rsidR="001E37FE" w:rsidRPr="001E37FE" w:rsidRDefault="003E450D" w:rsidP="001E37FE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 xml:space="preserve">Se modifica el Reporte </w:t>
      </w:r>
      <w:proofErr w:type="spellStart"/>
      <w:r>
        <w:rPr>
          <w:lang w:val="es-AR"/>
        </w:rPr>
        <w:t>Crystal</w:t>
      </w:r>
      <w:proofErr w:type="spellEnd"/>
      <w:r>
        <w:rPr>
          <w:lang w:val="es-AR"/>
        </w:rPr>
        <w:t xml:space="preserve"> para incorporar el campo y mover otros campos de lugar.</w:t>
      </w:r>
    </w:p>
    <w:p w14:paraId="5AF1F1FB" w14:textId="77777777" w:rsidR="00711B9C" w:rsidRDefault="00711B9C" w:rsidP="00711B9C">
      <w:pPr>
        <w:rPr>
          <w:lang w:val="es-AR"/>
        </w:rPr>
      </w:pPr>
    </w:p>
    <w:p w14:paraId="0EDD103D" w14:textId="77777777" w:rsidR="00EB0BC6" w:rsidRDefault="0059161A">
      <w:pPr>
        <w:pStyle w:val="Ttulo1"/>
      </w:pPr>
      <w:bookmarkStart w:id="5" w:name="_Toc29285802"/>
      <w:proofErr w:type="spellStart"/>
      <w:r>
        <w:t>Modelo</w:t>
      </w:r>
      <w:proofErr w:type="spellEnd"/>
      <w:r>
        <w:t xml:space="preserve"> </w:t>
      </w:r>
      <w:commentRangeStart w:id="6"/>
      <w:proofErr w:type="spellStart"/>
      <w:r w:rsidR="004B167C">
        <w:t>Físico</w:t>
      </w:r>
      <w:commentRangeEnd w:id="6"/>
      <w:proofErr w:type="spellEnd"/>
      <w:r w:rsidR="001E37FE">
        <w:rPr>
          <w:rStyle w:val="Refdecomentario"/>
          <w:b w:val="0"/>
        </w:rPr>
        <w:commentReference w:id="6"/>
      </w:r>
      <w:bookmarkEnd w:id="5"/>
    </w:p>
    <w:p w14:paraId="7E2C10C4" w14:textId="7A442BC9" w:rsidR="00BC12A1" w:rsidRDefault="00BC12A1" w:rsidP="007B2BC0">
      <w:pPr>
        <w:rPr>
          <w:lang w:val="es-AR"/>
        </w:rPr>
      </w:pPr>
    </w:p>
    <w:p w14:paraId="1F849763" w14:textId="6BA8CC80" w:rsidR="00B245C6" w:rsidRDefault="00B245C6" w:rsidP="007B2BC0">
      <w:pPr>
        <w:rPr>
          <w:lang w:val="es-AR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872"/>
        <w:gridCol w:w="1328"/>
        <w:gridCol w:w="1806"/>
        <w:gridCol w:w="4912"/>
      </w:tblGrid>
      <w:tr w:rsidR="00631881" w14:paraId="131A73EE" w14:textId="67F7D8C2" w:rsidTr="003E450D">
        <w:tc>
          <w:tcPr>
            <w:tcW w:w="1872" w:type="dxa"/>
          </w:tcPr>
          <w:p w14:paraId="4012F793" w14:textId="3393E32D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Tema</w:t>
            </w:r>
          </w:p>
        </w:tc>
        <w:tc>
          <w:tcPr>
            <w:tcW w:w="1328" w:type="dxa"/>
          </w:tcPr>
          <w:p w14:paraId="32B0993F" w14:textId="18706B98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Repositorio</w:t>
            </w:r>
          </w:p>
        </w:tc>
        <w:tc>
          <w:tcPr>
            <w:tcW w:w="1806" w:type="dxa"/>
          </w:tcPr>
          <w:p w14:paraId="3BF3CD5E" w14:textId="4A97FE77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Branch</w:t>
            </w:r>
          </w:p>
        </w:tc>
        <w:tc>
          <w:tcPr>
            <w:tcW w:w="4912" w:type="dxa"/>
          </w:tcPr>
          <w:p w14:paraId="2A438596" w14:textId="2BBAAF07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Observaciones</w:t>
            </w:r>
          </w:p>
        </w:tc>
      </w:tr>
      <w:tr w:rsidR="00631881" w14:paraId="76FF8411" w14:textId="7B688FAC" w:rsidTr="003E450D">
        <w:tc>
          <w:tcPr>
            <w:tcW w:w="1872" w:type="dxa"/>
          </w:tcPr>
          <w:p w14:paraId="78DE30B3" w14:textId="5E3697F5" w:rsidR="00631881" w:rsidRDefault="003E450D" w:rsidP="007B2BC0">
            <w:pPr>
              <w:rPr>
                <w:lang w:val="es-AR"/>
              </w:rPr>
            </w:pPr>
            <w:r>
              <w:rPr>
                <w:lang w:val="es-AR"/>
              </w:rPr>
              <w:t>REPORTE FACTURA</w:t>
            </w:r>
          </w:p>
        </w:tc>
        <w:tc>
          <w:tcPr>
            <w:tcW w:w="1328" w:type="dxa"/>
          </w:tcPr>
          <w:p w14:paraId="7EFF288D" w14:textId="513EDED1" w:rsidR="00631881" w:rsidRDefault="003E450D" w:rsidP="007B2BC0">
            <w:pPr>
              <w:rPr>
                <w:lang w:val="es-AR"/>
              </w:rPr>
            </w:pPr>
            <w:r>
              <w:rPr>
                <w:lang w:val="es-AR"/>
              </w:rPr>
              <w:t>Ar04</w:t>
            </w:r>
          </w:p>
        </w:tc>
        <w:tc>
          <w:tcPr>
            <w:tcW w:w="1806" w:type="dxa"/>
          </w:tcPr>
          <w:p w14:paraId="1DC3AE39" w14:textId="539D6E38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4912" w:type="dxa"/>
          </w:tcPr>
          <w:p w14:paraId="755CC4EC" w14:textId="0DB0CB27" w:rsidR="00631881" w:rsidRDefault="00631881" w:rsidP="007B2BC0">
            <w:pPr>
              <w:rPr>
                <w:lang w:val="es-AR"/>
              </w:rPr>
            </w:pPr>
          </w:p>
        </w:tc>
      </w:tr>
      <w:tr w:rsidR="00631881" w:rsidRPr="001569E2" w14:paraId="6DC04013" w14:textId="02FB934A" w:rsidTr="003E450D">
        <w:tc>
          <w:tcPr>
            <w:tcW w:w="1872" w:type="dxa"/>
          </w:tcPr>
          <w:p w14:paraId="437A6554" w14:textId="4A55A791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1328" w:type="dxa"/>
          </w:tcPr>
          <w:p w14:paraId="498E29BF" w14:textId="6F7082C5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1806" w:type="dxa"/>
          </w:tcPr>
          <w:p w14:paraId="6DE4633E" w14:textId="599A40B2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4912" w:type="dxa"/>
          </w:tcPr>
          <w:p w14:paraId="084E339C" w14:textId="526E4C84" w:rsidR="00631881" w:rsidRDefault="00631881" w:rsidP="007B2BC0">
            <w:pPr>
              <w:rPr>
                <w:lang w:val="es-AR"/>
              </w:rPr>
            </w:pPr>
          </w:p>
        </w:tc>
      </w:tr>
    </w:tbl>
    <w:p w14:paraId="2EE0E7D6" w14:textId="77777777" w:rsidR="001E37FE" w:rsidRDefault="001E37FE" w:rsidP="007B2BC0">
      <w:pPr>
        <w:rPr>
          <w:lang w:val="es-AR"/>
        </w:rPr>
      </w:pPr>
    </w:p>
    <w:p w14:paraId="7B8C22BE" w14:textId="2FDD4F88" w:rsidR="00EB0BC6" w:rsidRDefault="001337FE" w:rsidP="00545F17">
      <w:pPr>
        <w:pStyle w:val="Ttulo2"/>
        <w:rPr>
          <w:lang w:val="es-AR"/>
        </w:rPr>
      </w:pPr>
      <w:bookmarkStart w:id="7" w:name="_Toc29285803"/>
      <w:r>
        <w:rPr>
          <w:lang w:val="es-AR"/>
        </w:rPr>
        <w:t>Tablas</w:t>
      </w:r>
      <w:r w:rsidR="0040722C">
        <w:rPr>
          <w:lang w:val="es-AR"/>
        </w:rPr>
        <w:t xml:space="preserve"> y/o Campos</w:t>
      </w:r>
      <w:bookmarkEnd w:id="7"/>
    </w:p>
    <w:p w14:paraId="5075A05B" w14:textId="0320D2E3" w:rsidR="00545F17" w:rsidRDefault="00545F17" w:rsidP="00545F17">
      <w:pPr>
        <w:pStyle w:val="Ttulo2"/>
        <w:rPr>
          <w:lang w:val="en-AU"/>
        </w:rPr>
      </w:pPr>
      <w:bookmarkStart w:id="8" w:name="_Toc29285806"/>
      <w:r>
        <w:rPr>
          <w:lang w:val="en-AU"/>
        </w:rPr>
        <w:t>Vistas</w:t>
      </w:r>
      <w:bookmarkEnd w:id="8"/>
    </w:p>
    <w:p w14:paraId="3F302661" w14:textId="7389987D" w:rsidR="003E450D" w:rsidRDefault="003E450D" w:rsidP="003E450D">
      <w:pPr>
        <w:pStyle w:val="Ttulo3"/>
        <w:rPr>
          <w:lang w:val="es-MX"/>
        </w:rPr>
      </w:pPr>
      <w:r>
        <w:rPr>
          <w:rFonts w:cs="Arial"/>
          <w:b/>
          <w:lang w:val="es-AR"/>
        </w:rPr>
        <w:t>–</w:t>
      </w:r>
      <w:r w:rsidRPr="003E450D">
        <w:rPr>
          <w:lang w:val="es-MX"/>
        </w:rPr>
        <w:t xml:space="preserve"> </w:t>
      </w:r>
      <w:r>
        <w:rPr>
          <w:lang w:val="es-MX"/>
        </w:rPr>
        <w:t>Vista modificada</w:t>
      </w:r>
      <w:r>
        <w:rPr>
          <w:lang w:val="es-MX"/>
        </w:rPr>
        <w:t xml:space="preserve"> para {Tema 1}</w:t>
      </w:r>
    </w:p>
    <w:p w14:paraId="09B5A53D" w14:textId="77777777" w:rsidR="003E450D" w:rsidRDefault="003E450D" w:rsidP="003E450D">
      <w:pPr>
        <w:rPr>
          <w:lang w:val="es-MX"/>
        </w:rPr>
      </w:pPr>
    </w:p>
    <w:p w14:paraId="1890DAB2" w14:textId="254BA0F5" w:rsidR="003E450D" w:rsidRDefault="00B00748" w:rsidP="003E450D">
      <w:pPr>
        <w:ind w:left="360"/>
        <w:rPr>
          <w:rFonts w:cs="Arial"/>
          <w:lang w:val="es-AR"/>
        </w:rPr>
      </w:pPr>
      <w:r>
        <w:rPr>
          <w:rFonts w:cs="Arial"/>
          <w:lang w:val="es-AR"/>
        </w:rPr>
        <w:t xml:space="preserve">Se agrega el siguiente campo en la vista </w:t>
      </w:r>
      <w:r w:rsidRPr="00B00748">
        <w:rPr>
          <w:rFonts w:cs="Arial"/>
          <w:lang w:val="es-AR"/>
        </w:rPr>
        <w:t>vwTII_IMPFACELECT_TEST_PRD01</w:t>
      </w:r>
    </w:p>
    <w:tbl>
      <w:tblPr>
        <w:tblW w:w="914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3544"/>
        <w:gridCol w:w="160"/>
        <w:gridCol w:w="5159"/>
      </w:tblGrid>
      <w:tr w:rsidR="003E450D" w14:paraId="58CC645C" w14:textId="77777777" w:rsidTr="00792A83">
        <w:tc>
          <w:tcPr>
            <w:tcW w:w="277" w:type="dxa"/>
          </w:tcPr>
          <w:p w14:paraId="0822A7B9" w14:textId="77777777" w:rsidR="003E450D" w:rsidRDefault="003E450D" w:rsidP="00792A83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3544" w:type="dxa"/>
          </w:tcPr>
          <w:p w14:paraId="34891B81" w14:textId="77777777" w:rsidR="003E450D" w:rsidRDefault="003E450D" w:rsidP="00792A83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Campo</w:t>
            </w:r>
          </w:p>
        </w:tc>
        <w:tc>
          <w:tcPr>
            <w:tcW w:w="160" w:type="dxa"/>
          </w:tcPr>
          <w:p w14:paraId="0AF0FFA7" w14:textId="77777777" w:rsidR="003E450D" w:rsidRDefault="003E450D" w:rsidP="00792A83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5159" w:type="dxa"/>
          </w:tcPr>
          <w:p w14:paraId="5A8C70B3" w14:textId="77777777" w:rsidR="003E450D" w:rsidRDefault="003E450D" w:rsidP="00792A83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Descripción</w:t>
            </w:r>
          </w:p>
        </w:tc>
      </w:tr>
      <w:tr w:rsidR="003E450D" w:rsidRPr="001569E2" w14:paraId="6B97193F" w14:textId="77777777" w:rsidTr="00792A83">
        <w:tc>
          <w:tcPr>
            <w:tcW w:w="277" w:type="dxa"/>
          </w:tcPr>
          <w:p w14:paraId="3432F564" w14:textId="77777777" w:rsidR="003E450D" w:rsidRDefault="003E450D" w:rsidP="00792A83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21FCBA3F" w14:textId="3CFF8AC5" w:rsidR="003E450D" w:rsidRPr="0040722C" w:rsidRDefault="00B00748" w:rsidP="00792A83">
            <w:pPr>
              <w:rPr>
                <w:rFonts w:cs="Arial"/>
                <w:lang w:val="es-MX"/>
              </w:rPr>
            </w:pPr>
            <w:r w:rsidRPr="00B00748">
              <w:rPr>
                <w:rFonts w:cs="Arial"/>
                <w:lang w:val="es-MX"/>
              </w:rPr>
              <w:t>PRCIIBB_TUC</w:t>
            </w:r>
          </w:p>
        </w:tc>
        <w:tc>
          <w:tcPr>
            <w:tcW w:w="160" w:type="dxa"/>
          </w:tcPr>
          <w:p w14:paraId="7781D036" w14:textId="77777777" w:rsidR="003E450D" w:rsidRPr="0040722C" w:rsidRDefault="003E450D" w:rsidP="00792A83">
            <w:pPr>
              <w:rPr>
                <w:rFonts w:cs="Arial"/>
                <w:lang w:val="es-MX"/>
              </w:rPr>
            </w:pPr>
          </w:p>
        </w:tc>
        <w:tc>
          <w:tcPr>
            <w:tcW w:w="5159" w:type="dxa"/>
          </w:tcPr>
          <w:p w14:paraId="4A1D92D7" w14:textId="117C8CF3" w:rsidR="003E450D" w:rsidRPr="00711B9C" w:rsidRDefault="00B00748" w:rsidP="00792A83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Campo que contiene el importe del Impuesto IIBB de la provincia de Tucumán.</w:t>
            </w:r>
          </w:p>
        </w:tc>
      </w:tr>
    </w:tbl>
    <w:p w14:paraId="4416ACBD" w14:textId="1E6F3BF5" w:rsidR="00B411DA" w:rsidRDefault="00B411DA" w:rsidP="003C1493">
      <w:pPr>
        <w:rPr>
          <w:rFonts w:cs="Arial"/>
          <w:lang w:val="es-AR"/>
        </w:rPr>
      </w:pPr>
    </w:p>
    <w:p w14:paraId="34EDB563" w14:textId="7686AC09" w:rsidR="005804F3" w:rsidRDefault="005804F3" w:rsidP="005804F3">
      <w:pPr>
        <w:pStyle w:val="Ttulo2"/>
        <w:rPr>
          <w:lang w:val="es-AR"/>
        </w:rPr>
      </w:pPr>
      <w:bookmarkStart w:id="9" w:name="_Toc29285807"/>
      <w:r>
        <w:rPr>
          <w:lang w:val="es-AR"/>
        </w:rPr>
        <w:t>Funciones y Procedimientos Almacenados</w:t>
      </w:r>
      <w:bookmarkEnd w:id="9"/>
    </w:p>
    <w:p w14:paraId="7B9FDB72" w14:textId="0CE23193" w:rsidR="005804F3" w:rsidRDefault="00B41952" w:rsidP="003C1493">
      <w:pPr>
        <w:rPr>
          <w:lang w:val="es-AR"/>
        </w:rPr>
      </w:pPr>
      <w:r>
        <w:rPr>
          <w:lang w:val="es-AR"/>
        </w:rPr>
        <w:t>-</w:t>
      </w:r>
    </w:p>
    <w:p w14:paraId="208E8B28" w14:textId="77777777" w:rsidR="00724372" w:rsidRDefault="00724372" w:rsidP="00724372">
      <w:pPr>
        <w:pStyle w:val="Ttulo2"/>
        <w:rPr>
          <w:lang w:val="es-AR"/>
        </w:rPr>
      </w:pPr>
      <w:bookmarkStart w:id="10" w:name="_Toc29285808"/>
      <w:commentRangeStart w:id="11"/>
      <w:r>
        <w:rPr>
          <w:lang w:val="es-AR"/>
        </w:rPr>
        <w:t>Ventanas</w:t>
      </w:r>
      <w:commentRangeEnd w:id="11"/>
      <w:r w:rsidR="001E37FE">
        <w:rPr>
          <w:rStyle w:val="Refdecomentario"/>
          <w:b w:val="0"/>
        </w:rPr>
        <w:commentReference w:id="11"/>
      </w:r>
      <w:bookmarkEnd w:id="10"/>
    </w:p>
    <w:p w14:paraId="394F4594" w14:textId="4D5CFAF5" w:rsidR="00724372" w:rsidRPr="00B245C6" w:rsidRDefault="00B245C6" w:rsidP="003C1493">
      <w:pPr>
        <w:rPr>
          <w:rFonts w:cs="Arial"/>
          <w:lang w:val="es-MX"/>
        </w:rPr>
      </w:pPr>
      <w:r>
        <w:rPr>
          <w:rFonts w:cs="Arial"/>
          <w:lang w:val="es-MX"/>
        </w:rPr>
        <w:t>No se modificó ninguna ventana.</w:t>
      </w:r>
    </w:p>
    <w:p w14:paraId="0B3282E2" w14:textId="2EB021C3" w:rsidR="001F64F7" w:rsidRDefault="001F64F7" w:rsidP="003C1493">
      <w:pPr>
        <w:rPr>
          <w:rFonts w:cs="Arial"/>
          <w:lang w:val="es-MX"/>
        </w:rPr>
      </w:pPr>
    </w:p>
    <w:p w14:paraId="04C2DA6B" w14:textId="61DEDD4E" w:rsidR="00B00748" w:rsidRDefault="00B00748" w:rsidP="00B00748">
      <w:pPr>
        <w:pStyle w:val="Ttulo2"/>
        <w:rPr>
          <w:lang w:val="es-AR"/>
        </w:rPr>
      </w:pPr>
      <w:r>
        <w:rPr>
          <w:lang w:val="es-AR"/>
        </w:rPr>
        <w:t>Reporte</w:t>
      </w:r>
    </w:p>
    <w:p w14:paraId="3DDCDAE5" w14:textId="5CC649B3" w:rsidR="00B00748" w:rsidRDefault="00B00748" w:rsidP="00B00748">
      <w:pPr>
        <w:rPr>
          <w:lang w:val="es-AR"/>
        </w:rPr>
      </w:pPr>
    </w:p>
    <w:p w14:paraId="3E062EF2" w14:textId="2D36FCCB" w:rsidR="00B00748" w:rsidRDefault="00B00748" w:rsidP="00B00748">
      <w:pPr>
        <w:rPr>
          <w:lang w:val="es-AR"/>
        </w:rPr>
      </w:pPr>
      <w:r>
        <w:rPr>
          <w:lang w:val="es-AR"/>
        </w:rPr>
        <w:t xml:space="preserve">Se modifica el Reporte </w:t>
      </w:r>
      <w:r w:rsidRPr="00B00748">
        <w:rPr>
          <w:lang w:val="es-AR"/>
        </w:rPr>
        <w:t>GDST_IMPFAC3_ELEC_JC.rpt</w:t>
      </w:r>
      <w:r>
        <w:rPr>
          <w:lang w:val="es-AR"/>
        </w:rPr>
        <w:t xml:space="preserve"> para incorporar en el </w:t>
      </w:r>
      <w:proofErr w:type="spellStart"/>
      <w:r>
        <w:rPr>
          <w:lang w:val="es-AR"/>
        </w:rPr>
        <w:t>layout</w:t>
      </w:r>
      <w:proofErr w:type="spellEnd"/>
      <w:r>
        <w:rPr>
          <w:lang w:val="es-AR"/>
        </w:rPr>
        <w:t xml:space="preserve"> el Importe de IIBB de Tucumán alimentado por el campo nuevo de la vista.</w:t>
      </w:r>
    </w:p>
    <w:p w14:paraId="318CD0FD" w14:textId="023A3A34" w:rsidR="00B00748" w:rsidRDefault="00B00748" w:rsidP="00B00748">
      <w:pPr>
        <w:rPr>
          <w:lang w:val="es-AR"/>
        </w:rPr>
      </w:pPr>
    </w:p>
    <w:p w14:paraId="0ED78A86" w14:textId="6DE0E3EE" w:rsidR="00B00748" w:rsidRPr="00B00748" w:rsidRDefault="00B00748" w:rsidP="00B00748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67951094" wp14:editId="0240FB6F">
            <wp:extent cx="5943600" cy="26771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FBAD" w14:textId="77777777" w:rsidR="00B00748" w:rsidRPr="001F64F7" w:rsidRDefault="00B00748" w:rsidP="003C1493">
      <w:pPr>
        <w:rPr>
          <w:rFonts w:cs="Arial"/>
          <w:lang w:val="es-MX"/>
        </w:rPr>
      </w:pPr>
    </w:p>
    <w:p w14:paraId="27C6FAF0" w14:textId="77777777" w:rsidR="00BC12A1" w:rsidRDefault="00BC12A1" w:rsidP="003C1493">
      <w:pPr>
        <w:rPr>
          <w:rFonts w:cs="Arial"/>
          <w:lang w:val="es-AR"/>
        </w:rPr>
      </w:pPr>
    </w:p>
    <w:sectPr w:rsidR="00BC12A1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Juan Carlos Fernández" w:date="2020-01-06T16:41:00Z" w:initials="JCF">
    <w:p w14:paraId="22EBC6B0" w14:textId="31D54B24" w:rsidR="001E37FE" w:rsidRDefault="001E37FE" w:rsidP="001E37FE">
      <w:pPr>
        <w:rPr>
          <w:lang w:val="es-AR"/>
        </w:rPr>
      </w:pPr>
      <w:r>
        <w:rPr>
          <w:rStyle w:val="Refdecomentario"/>
        </w:rPr>
        <w:annotationRef/>
      </w:r>
      <w:r>
        <w:rPr>
          <w:lang w:val="es-AR"/>
        </w:rPr>
        <w:t>EXPLICACION DE LA LOGICA DEL DESARROLLO. EL PROPOSITO ES HACER ENTENDER AL LECTOR COMO SE SOLUCIONO A GRANDES RASGOS EL REQUERIMIENTO.</w:t>
      </w:r>
    </w:p>
    <w:p w14:paraId="4CD838A1" w14:textId="3D9FADA4" w:rsidR="001E37FE" w:rsidRPr="001E37FE" w:rsidRDefault="001E37FE" w:rsidP="001E37FE">
      <w:pPr>
        <w:rPr>
          <w:lang w:val="es-AR"/>
        </w:rPr>
      </w:pPr>
      <w:r>
        <w:rPr>
          <w:lang w:val="es-AR"/>
        </w:rPr>
        <w:t>SI FUERA NECESARIO DIAGRAMAR LA LOGICA DE ENTIDADES, PROCESOS, OBJETOS, Y OTROS</w:t>
      </w:r>
    </w:p>
  </w:comment>
  <w:comment w:id="6" w:author="Juan Carlos Fernández" w:date="2020-01-06T16:42:00Z" w:initials="JCF">
    <w:p w14:paraId="12858757" w14:textId="5DBBACE2" w:rsidR="001E37FE" w:rsidRDefault="001E37FE" w:rsidP="001E37FE">
      <w:pPr>
        <w:rPr>
          <w:lang w:val="es-AR"/>
        </w:rPr>
      </w:pPr>
      <w:r>
        <w:rPr>
          <w:rStyle w:val="Refdecomentario"/>
        </w:rPr>
        <w:annotationRef/>
      </w:r>
      <w:r w:rsidRPr="007B2BC0">
        <w:rPr>
          <w:lang w:val="es-AR"/>
        </w:rPr>
        <w:t xml:space="preserve">EXPLICACION DE </w:t>
      </w:r>
      <w:r>
        <w:rPr>
          <w:lang w:val="es-AR"/>
        </w:rPr>
        <w:t>LOS OBJETOS, ARCHIVOS, TABLAS, …ETC. QUE COMPONEN EL DESARROLLO:</w:t>
      </w:r>
    </w:p>
    <w:p w14:paraId="01ABD9E8" w14:textId="38D33E85" w:rsidR="001E37FE" w:rsidRDefault="001E37FE" w:rsidP="001E37FE">
      <w:pPr>
        <w:rPr>
          <w:lang w:val="es-AR"/>
        </w:rPr>
      </w:pPr>
    </w:p>
    <w:p w14:paraId="1B1258BA" w14:textId="7A2D107C" w:rsidR="001E37FE" w:rsidRDefault="001E37FE" w:rsidP="001E37FE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 xml:space="preserve">Diccionario de 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Tablas y Vistas: Indicar propósito, campos y para qué sirve cada campo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Procedimientos almacenados: Indicar propósito, y para qué sirve cada parámetro</w:t>
      </w:r>
    </w:p>
    <w:p w14:paraId="396F6E2F" w14:textId="3C3A64A1" w:rsidR="001E37FE" w:rsidRPr="001E37FE" w:rsidRDefault="001E37FE" w:rsidP="001E37FE">
      <w:pPr>
        <w:rPr>
          <w:lang w:val="es-MX"/>
        </w:rPr>
      </w:pPr>
      <w:proofErr w:type="spellStart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Dexterity</w:t>
      </w:r>
      <w:proofErr w:type="spellEnd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 xml:space="preserve">: Ventanas y sus respectivos objetos </w:t>
      </w:r>
      <w:proofErr w:type="spellStart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sql</w:t>
      </w:r>
      <w:proofErr w:type="spellEnd"/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 xml:space="preserve">Procedimientos </w:t>
      </w:r>
      <w:proofErr w:type="spellStart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dex</w:t>
      </w:r>
      <w:proofErr w:type="spellEnd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: Propósito y para qué sirve cada parámetro</w:t>
      </w:r>
    </w:p>
    <w:p w14:paraId="27A5E30F" w14:textId="2140F8CB" w:rsidR="001E37FE" w:rsidRPr="001E37FE" w:rsidRDefault="001E37FE" w:rsidP="001E37FE">
      <w:pPr>
        <w:rPr>
          <w:rFonts w:cs="Arial"/>
          <w:lang w:val="es-MX"/>
        </w:rPr>
      </w:pP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C#: Estructura de clases: Indicar responsabilidades por clase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Métodos de las clases: Indicar el propósito y para qué sirve cada parámetro</w:t>
      </w:r>
    </w:p>
    <w:p w14:paraId="5D9336A6" w14:textId="77777777" w:rsidR="001E37FE" w:rsidRDefault="001E37FE" w:rsidP="001E37FE">
      <w:pPr>
        <w:rPr>
          <w:rFonts w:cs="Arial"/>
          <w:lang w:val="es-AR"/>
        </w:rPr>
      </w:pPr>
    </w:p>
    <w:p w14:paraId="7869312A" w14:textId="56C02ABF" w:rsidR="001E37FE" w:rsidRPr="001E37FE" w:rsidRDefault="001E37FE" w:rsidP="001E37FE">
      <w:pPr>
        <w:rPr>
          <w:lang w:val="es-AR"/>
        </w:rPr>
      </w:pPr>
      <w:r>
        <w:rPr>
          <w:rFonts w:cs="Arial"/>
          <w:lang w:val="es-AR"/>
        </w:rPr>
        <w:t>TAMBIEN INDICAR HERRAMIENTA DE DESARROLLO, VERSION DE GP PARA EL QUE APLICA EL DESARROLLO, ID DE PRODUCTO</w:t>
      </w:r>
    </w:p>
  </w:comment>
  <w:comment w:id="11" w:author="Juan Carlos Fernández" w:date="2020-01-06T16:50:00Z" w:initials="JCF">
    <w:p w14:paraId="6AD42925" w14:textId="47CB24D0" w:rsidR="001E37FE" w:rsidRPr="00A953F8" w:rsidRDefault="001E37FE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Fonts w:cs="Arial"/>
          <w:lang w:val="es-AR"/>
        </w:rPr>
        <w:t>VENTANAS MODIFICADAS O DESARROLLADAS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D838A1" w15:done="0"/>
  <w15:commentEx w15:paraId="7869312A" w15:done="0"/>
  <w15:commentEx w15:paraId="6AD429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D838A1" w16cid:durableId="21BDE1B4"/>
  <w16cid:commentId w16cid:paraId="7869312A" w16cid:durableId="21BDE1EE"/>
  <w16cid:commentId w16cid:paraId="6AD42925" w16cid:durableId="21BDE3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394F2" w14:textId="77777777" w:rsidR="00757D9D" w:rsidRDefault="00757D9D">
      <w:r>
        <w:separator/>
      </w:r>
    </w:p>
  </w:endnote>
  <w:endnote w:type="continuationSeparator" w:id="0">
    <w:p w14:paraId="545D884A" w14:textId="77777777" w:rsidR="00757D9D" w:rsidRDefault="0075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3DB68" w14:textId="77777777" w:rsidR="003F076D" w:rsidRDefault="003F076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AA4F987" w14:textId="77777777" w:rsidR="003F076D" w:rsidRDefault="003F076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076D" w14:paraId="5D5F2B8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EB3A32" w14:textId="77777777" w:rsidR="003F076D" w:rsidRDefault="003F076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246583" w14:textId="28379397" w:rsidR="003F076D" w:rsidRDefault="003F076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TIISELAM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E450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5718CC" w14:textId="77777777" w:rsidR="003F076D" w:rsidRDefault="003F076D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271545E4" w14:textId="77777777" w:rsidR="003F076D" w:rsidRDefault="003F07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F664" w14:textId="77777777" w:rsidR="003F076D" w:rsidRDefault="003F07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B6030" w14:textId="77777777" w:rsidR="00757D9D" w:rsidRDefault="00757D9D">
      <w:r>
        <w:separator/>
      </w:r>
    </w:p>
  </w:footnote>
  <w:footnote w:type="continuationSeparator" w:id="0">
    <w:p w14:paraId="77982334" w14:textId="77777777" w:rsidR="00757D9D" w:rsidRDefault="00757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83977" w14:textId="77777777" w:rsidR="003F076D" w:rsidRDefault="003F076D">
    <w:pPr>
      <w:rPr>
        <w:sz w:val="24"/>
      </w:rPr>
    </w:pPr>
  </w:p>
  <w:p w14:paraId="7B4152FC" w14:textId="77777777" w:rsidR="003F076D" w:rsidRDefault="003F076D">
    <w:pPr>
      <w:pBdr>
        <w:top w:val="single" w:sz="6" w:space="1" w:color="auto"/>
      </w:pBdr>
      <w:rPr>
        <w:sz w:val="24"/>
      </w:rPr>
    </w:pPr>
  </w:p>
  <w:p w14:paraId="141975B3" w14:textId="77777777" w:rsidR="003F076D" w:rsidRDefault="003F076D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>
      <w:rPr>
        <w:b/>
        <w:sz w:val="36"/>
      </w:rPr>
      <w:t>TIISELAM</w:t>
    </w:r>
    <w:r>
      <w:rPr>
        <w:b/>
        <w:sz w:val="36"/>
      </w:rPr>
      <w:fldChar w:fldCharType="end"/>
    </w:r>
  </w:p>
  <w:p w14:paraId="2FC51A16" w14:textId="77777777" w:rsidR="003F076D" w:rsidRDefault="003F076D">
    <w:pPr>
      <w:pBdr>
        <w:bottom w:val="single" w:sz="6" w:space="1" w:color="auto"/>
      </w:pBdr>
      <w:jc w:val="right"/>
      <w:rPr>
        <w:sz w:val="24"/>
      </w:rPr>
    </w:pPr>
  </w:p>
  <w:p w14:paraId="37869177" w14:textId="77777777" w:rsidR="003F076D" w:rsidRDefault="003F07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076D" w14:paraId="0C20F26B" w14:textId="77777777">
      <w:tc>
        <w:tcPr>
          <w:tcW w:w="6379" w:type="dxa"/>
        </w:tcPr>
        <w:p w14:paraId="5A48BA26" w14:textId="75BD4F68" w:rsidR="003F076D" w:rsidRDefault="00001E27">
          <w:pPr>
            <w:rPr>
              <w:lang w:val="es-ES"/>
            </w:rPr>
          </w:pPr>
          <w:r>
            <w:t>WINTERS</w:t>
          </w:r>
        </w:p>
      </w:tc>
      <w:tc>
        <w:tcPr>
          <w:tcW w:w="3179" w:type="dxa"/>
        </w:tcPr>
        <w:p w14:paraId="331A1EEB" w14:textId="77777777" w:rsidR="003F076D" w:rsidRDefault="003F076D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          &lt;1.0&gt;</w:t>
          </w:r>
        </w:p>
      </w:tc>
    </w:tr>
    <w:tr w:rsidR="003F076D" w14:paraId="4A6232AD" w14:textId="77777777">
      <w:tc>
        <w:tcPr>
          <w:tcW w:w="6379" w:type="dxa"/>
        </w:tcPr>
        <w:p w14:paraId="6700AC90" w14:textId="2FA4B647" w:rsidR="003F076D" w:rsidRPr="003F076D" w:rsidRDefault="00437094">
          <w:pPr>
            <w:rPr>
              <w:lang w:val="es-AR"/>
            </w:rPr>
          </w:pPr>
          <w:r>
            <w:t>Arquitectura de la aplicación</w:t>
          </w:r>
        </w:p>
      </w:tc>
      <w:tc>
        <w:tcPr>
          <w:tcW w:w="3179" w:type="dxa"/>
        </w:tcPr>
        <w:p w14:paraId="1FE90B46" w14:textId="4BBBF557" w:rsidR="003F076D" w:rsidRDefault="003F076D"/>
      </w:tc>
    </w:tr>
    <w:tr w:rsidR="003F076D" w:rsidRPr="001569E2" w14:paraId="708FBFFB" w14:textId="77777777">
      <w:tc>
        <w:tcPr>
          <w:tcW w:w="9558" w:type="dxa"/>
          <w:gridSpan w:val="2"/>
        </w:tcPr>
        <w:p w14:paraId="343F042B" w14:textId="1536D5E6" w:rsidR="003F076D" w:rsidRPr="003F076D" w:rsidRDefault="003F076D">
          <w:pPr>
            <w:rPr>
              <w:lang w:val="es-AR"/>
            </w:rPr>
          </w:pPr>
          <w:r>
            <w:fldChar w:fldCharType="begin"/>
          </w:r>
          <w:r w:rsidRPr="003F076D">
            <w:rPr>
              <w:lang w:val="es-AR"/>
            </w:rPr>
            <w:instrText xml:space="preserve"> FILENAME </w:instrText>
          </w:r>
          <w:r>
            <w:fldChar w:fldCharType="separate"/>
          </w:r>
          <w:r w:rsidR="005952B4">
            <w:rPr>
              <w:noProof/>
              <w:lang w:val="es-AR"/>
            </w:rPr>
            <w:t>Proyecto</w:t>
          </w:r>
          <w:r w:rsidR="00437094">
            <w:rPr>
              <w:noProof/>
              <w:lang w:val="es-AR"/>
            </w:rPr>
            <w:t xml:space="preserve"> - </w:t>
          </w:r>
          <w:r w:rsidR="00001E27">
            <w:rPr>
              <w:noProof/>
              <w:lang w:val="es-AR"/>
            </w:rPr>
            <w:t>Modificacion Reporte de Factura para Incorporar IIBB  deTUCUMAN</w:t>
          </w:r>
          <w:r>
            <w:fldChar w:fldCharType="end"/>
          </w:r>
        </w:p>
      </w:tc>
    </w:tr>
  </w:tbl>
  <w:p w14:paraId="55C502A2" w14:textId="77777777" w:rsidR="003F076D" w:rsidRPr="003F076D" w:rsidRDefault="003F076D">
    <w:pPr>
      <w:pStyle w:val="Encabezado"/>
      <w:rPr>
        <w:lang w:val="es-A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36BD3" w14:textId="77777777" w:rsidR="003F076D" w:rsidRDefault="003F07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E1086CE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AR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lang w:val="es-AR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F25244"/>
    <w:multiLevelType w:val="hybridMultilevel"/>
    <w:tmpl w:val="97BE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8E50DD"/>
    <w:multiLevelType w:val="hybridMultilevel"/>
    <w:tmpl w:val="01706F1E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115B0028"/>
    <w:multiLevelType w:val="multilevel"/>
    <w:tmpl w:val="3E5231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7E36BC"/>
    <w:multiLevelType w:val="hybridMultilevel"/>
    <w:tmpl w:val="11A8A9F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1EEE4F3E"/>
    <w:multiLevelType w:val="hybridMultilevel"/>
    <w:tmpl w:val="938E2582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2166764E"/>
    <w:multiLevelType w:val="hybridMultilevel"/>
    <w:tmpl w:val="BB566AD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F47758E"/>
    <w:multiLevelType w:val="hybridMultilevel"/>
    <w:tmpl w:val="18AE43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4349C2"/>
    <w:multiLevelType w:val="hybridMultilevel"/>
    <w:tmpl w:val="7D3E2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0A0CDC"/>
    <w:multiLevelType w:val="hybridMultilevel"/>
    <w:tmpl w:val="AFEC9E1E"/>
    <w:lvl w:ilvl="0" w:tplc="322AE0A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85ED6"/>
    <w:multiLevelType w:val="hybridMultilevel"/>
    <w:tmpl w:val="054ECBF8"/>
    <w:lvl w:ilvl="0" w:tplc="03C63CD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C26897"/>
    <w:multiLevelType w:val="hybridMultilevel"/>
    <w:tmpl w:val="D0E81326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AE255C"/>
    <w:multiLevelType w:val="hybridMultilevel"/>
    <w:tmpl w:val="CAD04C3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4BD1228"/>
    <w:multiLevelType w:val="hybridMultilevel"/>
    <w:tmpl w:val="9A681DA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-442"/>
        </w:tabs>
        <w:ind w:left="-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8"/>
        </w:tabs>
        <w:ind w:left="2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98"/>
        </w:tabs>
        <w:ind w:left="9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18"/>
        </w:tabs>
        <w:ind w:left="17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8"/>
        </w:tabs>
        <w:ind w:left="24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8"/>
        </w:tabs>
        <w:ind w:left="31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78"/>
        </w:tabs>
        <w:ind w:left="38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8"/>
        </w:tabs>
        <w:ind w:left="4598" w:hanging="180"/>
      </w:pPr>
    </w:lvl>
  </w:abstractNum>
  <w:abstractNum w:abstractNumId="29" w15:restartNumberingAfterBreak="0">
    <w:nsid w:val="55061B91"/>
    <w:multiLevelType w:val="hybridMultilevel"/>
    <w:tmpl w:val="814E1F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11293C"/>
    <w:multiLevelType w:val="hybridMultilevel"/>
    <w:tmpl w:val="647C639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>
      <w:start w:val="1"/>
      <w:numFmt w:val="decimal"/>
      <w:lvlText w:val="%4."/>
      <w:lvlJc w:val="left"/>
      <w:pPr>
        <w:ind w:left="2520" w:hanging="360"/>
      </w:pPr>
    </w:lvl>
    <w:lvl w:ilvl="4" w:tplc="200A0019">
      <w:start w:val="1"/>
      <w:numFmt w:val="lowerLetter"/>
      <w:lvlText w:val="%5."/>
      <w:lvlJc w:val="left"/>
      <w:pPr>
        <w:ind w:left="3240" w:hanging="360"/>
      </w:pPr>
    </w:lvl>
    <w:lvl w:ilvl="5" w:tplc="200A001B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157492"/>
    <w:multiLevelType w:val="hybridMultilevel"/>
    <w:tmpl w:val="C89216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F361432"/>
    <w:multiLevelType w:val="hybridMultilevel"/>
    <w:tmpl w:val="C7A69F72"/>
    <w:lvl w:ilvl="0" w:tplc="0C0A000F">
      <w:start w:val="1"/>
      <w:numFmt w:val="decimal"/>
      <w:lvlText w:val="%1."/>
      <w:lvlJc w:val="left"/>
      <w:pPr>
        <w:tabs>
          <w:tab w:val="num" w:pos="2242"/>
        </w:tabs>
        <w:ind w:left="224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6"/>
  </w:num>
  <w:num w:numId="3">
    <w:abstractNumId w:val="36"/>
  </w:num>
  <w:num w:numId="4">
    <w:abstractNumId w:val="27"/>
  </w:num>
  <w:num w:numId="5">
    <w:abstractNumId w:val="2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5"/>
  </w:num>
  <w:num w:numId="9">
    <w:abstractNumId w:val="4"/>
  </w:num>
  <w:num w:numId="10">
    <w:abstractNumId w:val="17"/>
  </w:num>
  <w:num w:numId="11">
    <w:abstractNumId w:val="15"/>
  </w:num>
  <w:num w:numId="12">
    <w:abstractNumId w:val="34"/>
  </w:num>
  <w:num w:numId="13">
    <w:abstractNumId w:val="14"/>
  </w:num>
  <w:num w:numId="14">
    <w:abstractNumId w:val="7"/>
  </w:num>
  <w:num w:numId="15">
    <w:abstractNumId w:val="33"/>
  </w:num>
  <w:num w:numId="16">
    <w:abstractNumId w:val="23"/>
  </w:num>
  <w:num w:numId="17">
    <w:abstractNumId w:val="11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2"/>
  </w:num>
  <w:num w:numId="21">
    <w:abstractNumId w:val="32"/>
  </w:num>
  <w:num w:numId="22">
    <w:abstractNumId w:val="19"/>
  </w:num>
  <w:num w:numId="23">
    <w:abstractNumId w:val="20"/>
  </w:num>
  <w:num w:numId="24">
    <w:abstractNumId w:val="18"/>
  </w:num>
  <w:num w:numId="25">
    <w:abstractNumId w:val="29"/>
  </w:num>
  <w:num w:numId="26">
    <w:abstractNumId w:val="24"/>
  </w:num>
  <w:num w:numId="27">
    <w:abstractNumId w:val="31"/>
  </w:num>
  <w:num w:numId="28">
    <w:abstractNumId w:val="37"/>
  </w:num>
  <w:num w:numId="29">
    <w:abstractNumId w:val="13"/>
  </w:num>
  <w:num w:numId="30">
    <w:abstractNumId w:val="8"/>
  </w:num>
  <w:num w:numId="31">
    <w:abstractNumId w:val="28"/>
  </w:num>
  <w:num w:numId="32">
    <w:abstractNumId w:val="9"/>
  </w:num>
  <w:num w:numId="33">
    <w:abstractNumId w:val="38"/>
  </w:num>
  <w:num w:numId="34">
    <w:abstractNumId w:val="5"/>
  </w:num>
  <w:num w:numId="35">
    <w:abstractNumId w:val="10"/>
  </w:num>
  <w:num w:numId="36">
    <w:abstractNumId w:val="26"/>
  </w:num>
  <w:num w:numId="37">
    <w:abstractNumId w:val="3"/>
  </w:num>
  <w:num w:numId="38">
    <w:abstractNumId w:val="30"/>
  </w:num>
  <w:num w:numId="39">
    <w:abstractNumId w:val="22"/>
  </w:num>
  <w:num w:numId="4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an Carlos Fernández">
    <w15:presenceInfo w15:providerId="AD" w15:userId="S::juancarlos@TecnologiasIn.onmicrosoft.com::b4e036ac-de85-474b-8889-efae6c4a3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E8"/>
    <w:rsid w:val="00001E27"/>
    <w:rsid w:val="00045B2E"/>
    <w:rsid w:val="000E7F24"/>
    <w:rsid w:val="00116090"/>
    <w:rsid w:val="001337FE"/>
    <w:rsid w:val="00133A4C"/>
    <w:rsid w:val="00151737"/>
    <w:rsid w:val="001569E2"/>
    <w:rsid w:val="001C2C16"/>
    <w:rsid w:val="001E0292"/>
    <w:rsid w:val="001E37FE"/>
    <w:rsid w:val="001F1202"/>
    <w:rsid w:val="001F64F7"/>
    <w:rsid w:val="002560B9"/>
    <w:rsid w:val="00256E47"/>
    <w:rsid w:val="002A0C23"/>
    <w:rsid w:val="002B7D18"/>
    <w:rsid w:val="00321EAD"/>
    <w:rsid w:val="003C1493"/>
    <w:rsid w:val="003E450D"/>
    <w:rsid w:val="003E4F21"/>
    <w:rsid w:val="003F076D"/>
    <w:rsid w:val="0040722C"/>
    <w:rsid w:val="00411BCA"/>
    <w:rsid w:val="00426B0A"/>
    <w:rsid w:val="00427295"/>
    <w:rsid w:val="00432145"/>
    <w:rsid w:val="00437094"/>
    <w:rsid w:val="004503B4"/>
    <w:rsid w:val="00453E94"/>
    <w:rsid w:val="004607EE"/>
    <w:rsid w:val="004A0B92"/>
    <w:rsid w:val="004B167C"/>
    <w:rsid w:val="00545F17"/>
    <w:rsid w:val="005804F3"/>
    <w:rsid w:val="00581172"/>
    <w:rsid w:val="0059161A"/>
    <w:rsid w:val="005952B4"/>
    <w:rsid w:val="00596EC6"/>
    <w:rsid w:val="005C0B98"/>
    <w:rsid w:val="005C1481"/>
    <w:rsid w:val="005E1964"/>
    <w:rsid w:val="00600557"/>
    <w:rsid w:val="006046B4"/>
    <w:rsid w:val="00616C17"/>
    <w:rsid w:val="00631881"/>
    <w:rsid w:val="00643962"/>
    <w:rsid w:val="00650C5F"/>
    <w:rsid w:val="00657034"/>
    <w:rsid w:val="00670BC9"/>
    <w:rsid w:val="00673864"/>
    <w:rsid w:val="006756DF"/>
    <w:rsid w:val="00685C1F"/>
    <w:rsid w:val="006D0752"/>
    <w:rsid w:val="006F2753"/>
    <w:rsid w:val="00700F31"/>
    <w:rsid w:val="0070451B"/>
    <w:rsid w:val="00711B9C"/>
    <w:rsid w:val="00713E5F"/>
    <w:rsid w:val="00715FEF"/>
    <w:rsid w:val="00720E2C"/>
    <w:rsid w:val="00724372"/>
    <w:rsid w:val="00731160"/>
    <w:rsid w:val="00757D9D"/>
    <w:rsid w:val="007B2BC0"/>
    <w:rsid w:val="008034E4"/>
    <w:rsid w:val="00853394"/>
    <w:rsid w:val="0087273A"/>
    <w:rsid w:val="00882682"/>
    <w:rsid w:val="008C2210"/>
    <w:rsid w:val="008F473C"/>
    <w:rsid w:val="0092247B"/>
    <w:rsid w:val="0093083F"/>
    <w:rsid w:val="00946ED6"/>
    <w:rsid w:val="009C1DF3"/>
    <w:rsid w:val="009C47F7"/>
    <w:rsid w:val="00A17C0F"/>
    <w:rsid w:val="00A8774E"/>
    <w:rsid w:val="00A953F8"/>
    <w:rsid w:val="00AA078C"/>
    <w:rsid w:val="00B00748"/>
    <w:rsid w:val="00B245C6"/>
    <w:rsid w:val="00B25409"/>
    <w:rsid w:val="00B411DA"/>
    <w:rsid w:val="00B41952"/>
    <w:rsid w:val="00B66D0B"/>
    <w:rsid w:val="00B9581F"/>
    <w:rsid w:val="00BA4943"/>
    <w:rsid w:val="00BB26AA"/>
    <w:rsid w:val="00BC12A1"/>
    <w:rsid w:val="00BF1E1B"/>
    <w:rsid w:val="00C00C95"/>
    <w:rsid w:val="00C64751"/>
    <w:rsid w:val="00C83C26"/>
    <w:rsid w:val="00C90E4E"/>
    <w:rsid w:val="00C95E3C"/>
    <w:rsid w:val="00CA5A18"/>
    <w:rsid w:val="00CB0E42"/>
    <w:rsid w:val="00CB725E"/>
    <w:rsid w:val="00CF49F7"/>
    <w:rsid w:val="00CF7196"/>
    <w:rsid w:val="00D210D8"/>
    <w:rsid w:val="00D56DB0"/>
    <w:rsid w:val="00DA0E88"/>
    <w:rsid w:val="00DA4F52"/>
    <w:rsid w:val="00DC5819"/>
    <w:rsid w:val="00DE50F5"/>
    <w:rsid w:val="00E05E45"/>
    <w:rsid w:val="00E10002"/>
    <w:rsid w:val="00E370FF"/>
    <w:rsid w:val="00E432AF"/>
    <w:rsid w:val="00E50859"/>
    <w:rsid w:val="00E71CF2"/>
    <w:rsid w:val="00EA17BB"/>
    <w:rsid w:val="00EB0BC6"/>
    <w:rsid w:val="00ED2C5B"/>
    <w:rsid w:val="00EE6CC4"/>
    <w:rsid w:val="00F11E13"/>
    <w:rsid w:val="00F94F6F"/>
    <w:rsid w:val="00FA73E8"/>
    <w:rsid w:val="00FC1568"/>
    <w:rsid w:val="00FD391A"/>
    <w:rsid w:val="00FF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BA1940"/>
  <w15:chartTrackingRefBased/>
  <w15:docId w15:val="{9F7EB064-C752-4019-AEAA-067D9D6F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49F7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table" w:styleId="Tablaconcuadrcula">
    <w:name w:val="Table Grid"/>
    <w:basedOn w:val="Tablanormal"/>
    <w:rsid w:val="002A0C2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rsid w:val="001E37F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E37F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rsid w:val="001E37FE"/>
    <w:rPr>
      <w:rFonts w:ascii="Arial" w:hAnsi="Arial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E37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E37FE"/>
    <w:rPr>
      <w:rFonts w:ascii="Arial" w:hAnsi="Arial"/>
      <w:b/>
      <w:bCs/>
      <w:lang w:val="en-US" w:eastAsia="en-US"/>
    </w:rPr>
  </w:style>
  <w:style w:type="paragraph" w:styleId="Textodeglobo">
    <w:name w:val="Balloon Text"/>
    <w:basedOn w:val="Normal"/>
    <w:link w:val="TextodegloboCar"/>
    <w:rsid w:val="001E37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E37FE"/>
    <w:rPr>
      <w:rFonts w:ascii="Segoe UI" w:hAnsi="Segoe UI" w:cs="Segoe UI"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1E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SE%20Modeling\RUP\wordtmpl\rup_wd_tmpl\rup_wd_tmpl\a_and_d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A7094-2780-4C04-B13F-0443D9C9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13</TotalTime>
  <Pages>4</Pages>
  <Words>288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Arquitectura de la aplicación - Localización Andina COA</vt:lpstr>
      <vt:lpstr>Modificaciones a la Arquitectura de la aplicación</vt:lpstr>
    </vt:vector>
  </TitlesOfParts>
  <Company>-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la aplicación - Localización Andina COA</dc:title>
  <dc:subject>Ecuador</dc:subject>
  <dc:creator>JCF</dc:creator>
  <cp:keywords/>
  <dc:description/>
  <cp:lastModifiedBy>Tiiselam</cp:lastModifiedBy>
  <cp:revision>3</cp:revision>
  <cp:lastPrinted>1900-01-01T04:00:00Z</cp:lastPrinted>
  <dcterms:created xsi:type="dcterms:W3CDTF">2020-01-30T19:19:00Z</dcterms:created>
  <dcterms:modified xsi:type="dcterms:W3CDTF">2020-01-30T19:26:00Z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